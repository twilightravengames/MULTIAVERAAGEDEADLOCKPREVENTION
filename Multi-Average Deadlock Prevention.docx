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DC5" w:rsidRDefault="00AB419D">
      <w:pPr>
        <w:pStyle w:val="confTitle"/>
      </w:pPr>
      <w:r>
        <w:t>Multi-Average Deadlock Prevention</w:t>
      </w:r>
    </w:p>
    <w:p w:rsidR="00A543D7" w:rsidRPr="00E602A5" w:rsidRDefault="00A543D7" w:rsidP="00A543D7">
      <w:pPr>
        <w:pStyle w:val="confAffiliation"/>
        <w:rPr>
          <w:rFonts w:ascii="Times New Roman" w:hAnsi="Times New Roman"/>
        </w:rPr>
      </w:pPr>
      <w:r w:rsidRPr="00E602A5">
        <w:rPr>
          <w:rFonts w:ascii="Times New Roman" w:hAnsi="Times New Roman"/>
        </w:rPr>
        <w:t>Walter B. Gress V</w:t>
      </w:r>
    </w:p>
    <w:p w:rsidR="00A543D7" w:rsidRPr="00E602A5" w:rsidRDefault="00A543D7" w:rsidP="00A543D7">
      <w:pPr>
        <w:pStyle w:val="confAffiliation"/>
        <w:rPr>
          <w:rFonts w:ascii="Times New Roman" w:hAnsi="Times New Roman"/>
        </w:rPr>
      </w:pPr>
      <w:r w:rsidRPr="00E602A5">
        <w:rPr>
          <w:rFonts w:ascii="Times New Roman" w:hAnsi="Times New Roman"/>
        </w:rPr>
        <w:t>Drexel University</w:t>
      </w:r>
    </w:p>
    <w:p w:rsidR="00A543D7" w:rsidRPr="00E602A5" w:rsidRDefault="008C7CAE" w:rsidP="00A543D7">
      <w:pPr>
        <w:pStyle w:val="confAffiliation"/>
        <w:rPr>
          <w:rFonts w:ascii="Times New Roman" w:hAnsi="Times New Roman"/>
        </w:rPr>
      </w:pPr>
      <w:r>
        <w:rPr>
          <w:rFonts w:ascii="Times New Roman" w:hAnsi="Times New Roman"/>
        </w:rPr>
        <w:t xml:space="preserve">Friday, June </w:t>
      </w:r>
      <w:r w:rsidR="00BD78F3">
        <w:rPr>
          <w:rFonts w:ascii="Times New Roman" w:hAnsi="Times New Roman"/>
        </w:rPr>
        <w:t>7 2013</w:t>
      </w:r>
    </w:p>
    <w:p w:rsidR="009D77C9" w:rsidRDefault="00AB419D" w:rsidP="008C7CAE">
      <w:pPr>
        <w:pStyle w:val="confabstract"/>
        <w:jc w:val="left"/>
      </w:pPr>
      <w:proofErr w:type="spellStart"/>
      <w:r>
        <w:t>Mult</w:t>
      </w:r>
      <w:proofErr w:type="spellEnd"/>
      <w:r>
        <w:t>-Average Deadlock Prevention is a method of processing a critical section without placing a spin lock, semaphore, monitor, or other mechanism to prevent deadlock. In fact it runs over the critical section multiple times on multiple threads, averaging the results to detect the correct configuration.</w:t>
      </w:r>
    </w:p>
    <w:p w:rsidR="008C7CAE" w:rsidRDefault="008C7CAE" w:rsidP="009D77C9">
      <w:pPr>
        <w:pStyle w:val="confabstract"/>
        <w:jc w:val="left"/>
      </w:pPr>
    </w:p>
    <w:p w:rsidR="009D77C9" w:rsidRPr="009D77C9" w:rsidRDefault="009D77C9" w:rsidP="009D77C9">
      <w:pPr>
        <w:pStyle w:val="conftext"/>
        <w:sectPr w:rsidR="009D77C9" w:rsidRPr="009D77C9">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continuous"/>
          <w:pgSz w:w="11909" w:h="15826" w:code="1"/>
          <w:pgMar w:top="432" w:right="1138" w:bottom="1138" w:left="1138" w:header="576" w:footer="720" w:gutter="0"/>
          <w:pgNumType w:start="1"/>
          <w:cols w:space="432"/>
          <w:docGrid w:linePitch="360"/>
        </w:sectPr>
      </w:pPr>
    </w:p>
    <w:p w:rsidR="00A7550D" w:rsidRDefault="001427DF" w:rsidP="00B02183">
      <w:pPr>
        <w:pStyle w:val="Heading1"/>
      </w:pPr>
      <w:r>
        <w:lastRenderedPageBreak/>
        <w:t>introduction</w:t>
      </w:r>
    </w:p>
    <w:p w:rsidR="00DC3153" w:rsidRDefault="00AB419D" w:rsidP="009D77C9">
      <w:pPr>
        <w:pStyle w:val="conftext"/>
        <w:ind w:firstLine="0"/>
        <w:rPr>
          <w:sz w:val="24"/>
          <w:szCs w:val="24"/>
        </w:rPr>
      </w:pPr>
      <w:r>
        <w:rPr>
          <w:sz w:val="24"/>
          <w:szCs w:val="24"/>
        </w:rPr>
        <w:t>Multi-Average Deadlock Prevention uses a statistical means where the idea is to average over multiple runs, a critical section and its associated variables, instead of simply locking the critical section.</w:t>
      </w:r>
      <w:r w:rsidR="003758AE">
        <w:rPr>
          <w:sz w:val="24"/>
          <w:szCs w:val="24"/>
        </w:rPr>
        <w:t xml:space="preserve"> The process depends on the theory that over time, or for multiple identical threads, the threads will “average-out</w:t>
      </w:r>
      <w:proofErr w:type="gramStart"/>
      <w:r w:rsidR="003758AE">
        <w:rPr>
          <w:sz w:val="24"/>
          <w:szCs w:val="24"/>
        </w:rPr>
        <w:t>” ,</w:t>
      </w:r>
      <w:proofErr w:type="gramEnd"/>
      <w:r w:rsidR="003758AE">
        <w:rPr>
          <w:sz w:val="24"/>
          <w:szCs w:val="24"/>
        </w:rPr>
        <w:t xml:space="preserve"> or that is, the average values for the variables in the  critical section will be correct should we plot them over processes.</w:t>
      </w:r>
    </w:p>
    <w:p w:rsidR="00DC3153" w:rsidRDefault="00AB419D" w:rsidP="00DC3153">
      <w:pPr>
        <w:pStyle w:val="Heading1"/>
      </w:pPr>
      <w:r>
        <w:t>present methods of deadlock prevention</w:t>
      </w:r>
    </w:p>
    <w:p w:rsidR="00AB419D" w:rsidRDefault="00AB419D" w:rsidP="00AB419D">
      <w:pPr>
        <w:pStyle w:val="Heading2"/>
      </w:pPr>
      <w:r>
        <w:t>Spinlocks</w:t>
      </w:r>
    </w:p>
    <w:p w:rsidR="00AB419D" w:rsidRDefault="00AB419D" w:rsidP="00AB419D">
      <w:r>
        <w:t>A spin lock is a method of busy waiting. It causes the thread to wait, consistently polling the locked critical section until it is available.</w:t>
      </w:r>
    </w:p>
    <w:p w:rsidR="00AB419D" w:rsidRDefault="00AB419D" w:rsidP="00AB419D">
      <w:pPr>
        <w:pStyle w:val="Heading2"/>
      </w:pPr>
      <w:r>
        <w:t>Semaphores</w:t>
      </w:r>
    </w:p>
    <w:p w:rsidR="00AB419D" w:rsidRDefault="00AB419D" w:rsidP="00AB419D">
      <w:r>
        <w:t>They are similar to spinlocks, but semaphores increment or decrement according to the resources being accessed. If a resource is requested the semaphore is decremented. If the semaphore is decremented to negative, then the requester is put on hold.</w:t>
      </w:r>
    </w:p>
    <w:p w:rsidR="00AB419D" w:rsidRDefault="00AB419D" w:rsidP="00AB419D"/>
    <w:p w:rsidR="00AB419D" w:rsidRDefault="00AB419D" w:rsidP="00AB419D">
      <w:pPr>
        <w:pStyle w:val="Heading2"/>
      </w:pPr>
      <w:r>
        <w:t>Monitors</w:t>
      </w:r>
    </w:p>
    <w:p w:rsidR="00AB419D" w:rsidRPr="00AB419D" w:rsidRDefault="003758AE" w:rsidP="00AB419D">
      <w:r>
        <w:t xml:space="preserve">Monitors use a combination of </w:t>
      </w:r>
      <w:proofErr w:type="spellStart"/>
      <w:r>
        <w:t>mutexes</w:t>
      </w:r>
      <w:proofErr w:type="spellEnd"/>
      <w:r>
        <w:t xml:space="preserve"> and conditions to implement synchronization.</w:t>
      </w:r>
    </w:p>
    <w:p w:rsidR="003758AE" w:rsidRDefault="00AB419D" w:rsidP="003758AE">
      <w:r>
        <w:t xml:space="preserve"> </w:t>
      </w:r>
    </w:p>
    <w:p w:rsidR="00AB419D" w:rsidRDefault="00AB419D" w:rsidP="003758AE">
      <w:pPr>
        <w:pStyle w:val="Heading1"/>
      </w:pPr>
      <w:r>
        <w:t>Advantages</w:t>
      </w:r>
      <w:r w:rsidR="003758AE">
        <w:t xml:space="preserve"> AND DISADVANTAGES</w:t>
      </w:r>
    </w:p>
    <w:p w:rsidR="00AB419D" w:rsidRDefault="003758AE" w:rsidP="00AB419D">
      <w:r>
        <w:t xml:space="preserve">With the average deadlock prevention there is no delay in processing. Sections of code are </w:t>
      </w:r>
      <w:r>
        <w:lastRenderedPageBreak/>
        <w:t>processed without having to wait for other processes to execute their code.</w:t>
      </w:r>
    </w:p>
    <w:p w:rsidR="003758AE" w:rsidRDefault="003758AE" w:rsidP="00AB419D"/>
    <w:p w:rsidR="003758AE" w:rsidRDefault="003758AE" w:rsidP="003758AE">
      <w:pPr>
        <w:pStyle w:val="Heading1"/>
      </w:pPr>
      <w:r>
        <w:t xml:space="preserve">An example </w:t>
      </w:r>
    </w:p>
    <w:p w:rsidR="003758AE" w:rsidRDefault="003758AE" w:rsidP="003758AE">
      <w:pPr>
        <w:pStyle w:val="conftext"/>
        <w:rPr>
          <w:sz w:val="24"/>
          <w:szCs w:val="24"/>
        </w:rPr>
      </w:pPr>
    </w:p>
    <w:p w:rsidR="003758AE" w:rsidRPr="00127FCF" w:rsidRDefault="003758AE" w:rsidP="003758AE">
      <w:pPr>
        <w:widowControl w:val="0"/>
        <w:autoSpaceDE w:val="0"/>
        <w:autoSpaceDN w:val="0"/>
        <w:adjustRightInd w:val="0"/>
        <w:rPr>
          <w:color w:val="1C1C1C"/>
          <w:lang w:val="en-US"/>
        </w:rPr>
      </w:pPr>
      <w:r w:rsidRPr="00127FCF">
        <w:rPr>
          <w:color w:val="1C1C1C"/>
          <w:lang w:val="en-US"/>
        </w:rPr>
        <w:t>Here's a real life example. Alice and Bob are poor roommates, and they can't buy a microphone and a pair of headphones each. They decide to share – Alice buys the headphones, Bob buys a microphone. They decide on using the simplest possible tiebreaking rule: "calling it" – whoever says first "I need the microphone" gets the microphone</w:t>
      </w:r>
      <w:proofErr w:type="gramStart"/>
      <w:r w:rsidRPr="00127FCF">
        <w:rPr>
          <w:color w:val="1C1C1C"/>
          <w:lang w:val="en-US"/>
        </w:rPr>
        <w:t>;</w:t>
      </w:r>
      <w:proofErr w:type="gramEnd"/>
      <w:r w:rsidRPr="00127FCF">
        <w:rPr>
          <w:color w:val="1C1C1C"/>
          <w:lang w:val="en-US"/>
        </w:rPr>
        <w:t xml:space="preserve"> the same for the headphones. One day, they both decide independently to record a song; both Alice and Bob need the microphone to record, and the headphones to hear what they're recording. They both </w:t>
      </w:r>
      <w:hyperlink r:id="rId14" w:history="1">
        <w:r w:rsidRPr="00127FCF">
          <w:rPr>
            <w:color w:val="092F9D"/>
            <w:lang w:val="en-US"/>
          </w:rPr>
          <w:t>race</w:t>
        </w:r>
      </w:hyperlink>
      <w:r w:rsidRPr="00127FCF">
        <w:rPr>
          <w:color w:val="1C1C1C"/>
          <w:lang w:val="en-US"/>
        </w:rPr>
        <w:t xml:space="preserve"> to get exclusive locks on both resources. As it happens, Alice gets to call it on the microphone, but Bob calls it first on the headphones. As soon as this happens, they're both in a deadlock: Alice has a lock on the microphone but waits for a lock on the headphones, but Bob doesn't want to give up on his lock on the headphones because he's waiting for a lock on the microphone.</w:t>
      </w:r>
    </w:p>
    <w:p w:rsidR="003758AE" w:rsidRDefault="003758AE" w:rsidP="003758AE">
      <w:pPr>
        <w:widowControl w:val="0"/>
        <w:autoSpaceDE w:val="0"/>
        <w:autoSpaceDN w:val="0"/>
        <w:adjustRightInd w:val="0"/>
        <w:rPr>
          <w:color w:val="1C1C1C"/>
          <w:lang w:val="en-US"/>
        </w:rPr>
      </w:pPr>
      <w:r w:rsidRPr="00127FCF">
        <w:rPr>
          <w:color w:val="1C1C1C"/>
          <w:lang w:val="en-US"/>
        </w:rPr>
        <w:t xml:space="preserve">Moving onto the source code level, a deadlock can occur even in the case of a single thread and one resource (protected by a </w:t>
      </w:r>
      <w:hyperlink r:id="rId15" w:history="1">
        <w:proofErr w:type="spellStart"/>
        <w:r w:rsidRPr="00127FCF">
          <w:rPr>
            <w:color w:val="092F9D"/>
            <w:lang w:val="en-US"/>
          </w:rPr>
          <w:t>mutex</w:t>
        </w:r>
        <w:proofErr w:type="spellEnd"/>
      </w:hyperlink>
      <w:r w:rsidRPr="00127FCF">
        <w:rPr>
          <w:color w:val="1C1C1C"/>
          <w:lang w:val="en-US"/>
        </w:rPr>
        <w:t xml:space="preserve">). Assume there is a function </w:t>
      </w:r>
      <w:proofErr w:type="gramStart"/>
      <w:r w:rsidRPr="00127FCF">
        <w:rPr>
          <w:i/>
          <w:iCs/>
          <w:color w:val="1C1C1C"/>
          <w:lang w:val="en-US"/>
        </w:rPr>
        <w:t>f1</w:t>
      </w:r>
      <w:r w:rsidRPr="00127FCF">
        <w:rPr>
          <w:color w:val="1C1C1C"/>
          <w:lang w:val="en-US"/>
        </w:rPr>
        <w:t xml:space="preserve"> which</w:t>
      </w:r>
      <w:proofErr w:type="gramEnd"/>
      <w:r w:rsidRPr="00127FCF">
        <w:rPr>
          <w:color w:val="1C1C1C"/>
          <w:lang w:val="en-US"/>
        </w:rPr>
        <w:t xml:space="preserve"> does some work on the resource, locking the </w:t>
      </w:r>
      <w:proofErr w:type="spellStart"/>
      <w:r w:rsidRPr="00127FCF">
        <w:rPr>
          <w:color w:val="1C1C1C"/>
          <w:lang w:val="en-US"/>
        </w:rPr>
        <w:t>mutex</w:t>
      </w:r>
      <w:proofErr w:type="spellEnd"/>
      <w:r w:rsidRPr="00127FCF">
        <w:rPr>
          <w:color w:val="1C1C1C"/>
          <w:lang w:val="en-US"/>
        </w:rPr>
        <w:t xml:space="preserve"> at the beginning and releasing it after it's done. Next, somebody creates a different function </w:t>
      </w:r>
      <w:r w:rsidRPr="00127FCF">
        <w:rPr>
          <w:i/>
          <w:iCs/>
          <w:color w:val="1C1C1C"/>
          <w:lang w:val="en-US"/>
        </w:rPr>
        <w:t>f2</w:t>
      </w:r>
      <w:r w:rsidRPr="00127FCF">
        <w:rPr>
          <w:color w:val="1C1C1C"/>
          <w:lang w:val="en-US"/>
        </w:rPr>
        <w:t xml:space="preserve"> following that pattern on the same resource (lock, do work, release) but decides to include a call to </w:t>
      </w:r>
      <w:r w:rsidRPr="00127FCF">
        <w:rPr>
          <w:i/>
          <w:iCs/>
          <w:color w:val="1C1C1C"/>
          <w:lang w:val="en-US"/>
        </w:rPr>
        <w:t>f1</w:t>
      </w:r>
      <w:r w:rsidRPr="00127FCF">
        <w:rPr>
          <w:color w:val="1C1C1C"/>
          <w:lang w:val="en-US"/>
        </w:rPr>
        <w:t xml:space="preserve"> to delegate a part of the job. What will happen is the </w:t>
      </w:r>
      <w:proofErr w:type="spellStart"/>
      <w:r w:rsidRPr="00127FCF">
        <w:rPr>
          <w:color w:val="1C1C1C"/>
          <w:lang w:val="en-US"/>
        </w:rPr>
        <w:t>mutex</w:t>
      </w:r>
      <w:proofErr w:type="spellEnd"/>
      <w:r w:rsidRPr="00127FCF">
        <w:rPr>
          <w:color w:val="1C1C1C"/>
          <w:lang w:val="en-US"/>
        </w:rPr>
        <w:t xml:space="preserve"> will be </w:t>
      </w:r>
      <w:r w:rsidRPr="00127FCF">
        <w:rPr>
          <w:color w:val="1C1C1C"/>
          <w:lang w:val="en-US"/>
        </w:rPr>
        <w:lastRenderedPageBreak/>
        <w:t xml:space="preserve">locked once when entering </w:t>
      </w:r>
      <w:r w:rsidRPr="00127FCF">
        <w:rPr>
          <w:i/>
          <w:iCs/>
          <w:color w:val="1C1C1C"/>
          <w:lang w:val="en-US"/>
        </w:rPr>
        <w:t>f2</w:t>
      </w:r>
      <w:r w:rsidRPr="00127FCF">
        <w:rPr>
          <w:color w:val="1C1C1C"/>
          <w:lang w:val="en-US"/>
        </w:rPr>
        <w:t xml:space="preserve"> and then again at the call to </w:t>
      </w:r>
      <w:r w:rsidRPr="00127FCF">
        <w:rPr>
          <w:i/>
          <w:iCs/>
          <w:color w:val="1C1C1C"/>
          <w:lang w:val="en-US"/>
        </w:rPr>
        <w:t>f1</w:t>
      </w:r>
      <w:r w:rsidRPr="00127FCF">
        <w:rPr>
          <w:color w:val="1C1C1C"/>
          <w:lang w:val="en-US"/>
        </w:rPr>
        <w:t xml:space="preserve">, resulting in a deadlock if the </w:t>
      </w:r>
      <w:proofErr w:type="spellStart"/>
      <w:r w:rsidRPr="00127FCF">
        <w:rPr>
          <w:color w:val="1C1C1C"/>
          <w:lang w:val="en-US"/>
        </w:rPr>
        <w:t>mutex</w:t>
      </w:r>
      <w:proofErr w:type="spellEnd"/>
      <w:r w:rsidRPr="00127FCF">
        <w:rPr>
          <w:color w:val="1C1C1C"/>
          <w:lang w:val="en-US"/>
        </w:rPr>
        <w:t xml:space="preserve"> is not </w:t>
      </w:r>
      <w:hyperlink r:id="rId16" w:history="1">
        <w:r w:rsidRPr="00127FCF">
          <w:rPr>
            <w:color w:val="092F9D"/>
            <w:lang w:val="en-US"/>
          </w:rPr>
          <w:t>reentrant</w:t>
        </w:r>
      </w:hyperlink>
      <w:r w:rsidRPr="00127FCF">
        <w:rPr>
          <w:color w:val="1C1C1C"/>
          <w:lang w:val="en-US"/>
        </w:rPr>
        <w:t xml:space="preserve"> (i.e. the plain "fast </w:t>
      </w:r>
      <w:proofErr w:type="spellStart"/>
      <w:r w:rsidRPr="00127FCF">
        <w:rPr>
          <w:color w:val="1C1C1C"/>
          <w:lang w:val="en-US"/>
        </w:rPr>
        <w:t>mutex</w:t>
      </w:r>
      <w:proofErr w:type="spellEnd"/>
      <w:r w:rsidRPr="00127FCF">
        <w:rPr>
          <w:color w:val="1C1C1C"/>
          <w:lang w:val="en-US"/>
        </w:rPr>
        <w:t>" variety).</w:t>
      </w:r>
      <w:r w:rsidR="00127FCF">
        <w:rPr>
          <w:color w:val="1C1C1C"/>
          <w:lang w:val="en-US"/>
        </w:rPr>
        <w:t xml:space="preserve"> (Wikipedia)</w:t>
      </w:r>
    </w:p>
    <w:p w:rsidR="00127FCF" w:rsidRDefault="00127FCF" w:rsidP="003758AE">
      <w:pPr>
        <w:widowControl w:val="0"/>
        <w:autoSpaceDE w:val="0"/>
        <w:autoSpaceDN w:val="0"/>
        <w:adjustRightInd w:val="0"/>
        <w:rPr>
          <w:color w:val="1C1C1C"/>
          <w:lang w:val="en-US"/>
        </w:rPr>
      </w:pPr>
    </w:p>
    <w:p w:rsidR="00127FCF" w:rsidRDefault="00127FCF" w:rsidP="00127FCF">
      <w:pPr>
        <w:pStyle w:val="Heading1"/>
      </w:pPr>
      <w:r>
        <w:t>Theory</w:t>
      </w:r>
    </w:p>
    <w:p w:rsidR="00C6621E" w:rsidRDefault="00127FCF" w:rsidP="00C6621E">
      <w:pPr>
        <w:pStyle w:val="conftext"/>
        <w:rPr>
          <w:sz w:val="24"/>
          <w:szCs w:val="24"/>
        </w:rPr>
      </w:pPr>
      <w:r>
        <w:rPr>
          <w:sz w:val="24"/>
          <w:szCs w:val="24"/>
        </w:rPr>
        <w:t xml:space="preserve">Assume the example above. Both Alice and Bob are running on their own threads. Both need the headphones and </w:t>
      </w:r>
      <w:proofErr w:type="spellStart"/>
      <w:r>
        <w:rPr>
          <w:sz w:val="24"/>
          <w:szCs w:val="24"/>
        </w:rPr>
        <w:t>mic.</w:t>
      </w:r>
      <w:proofErr w:type="spellEnd"/>
      <w:r>
        <w:rPr>
          <w:sz w:val="24"/>
          <w:szCs w:val="24"/>
        </w:rPr>
        <w:t xml:space="preserve"> The critical section is where Alice and Bob request the headphones and </w:t>
      </w:r>
      <w:proofErr w:type="spellStart"/>
      <w:r>
        <w:rPr>
          <w:sz w:val="24"/>
          <w:szCs w:val="24"/>
        </w:rPr>
        <w:t>mic.</w:t>
      </w:r>
      <w:proofErr w:type="spellEnd"/>
      <w:r>
        <w:rPr>
          <w:sz w:val="24"/>
          <w:szCs w:val="24"/>
        </w:rPr>
        <w:t xml:space="preserve"> This time however, Alice and Bob are duplicated, that is, there is</w:t>
      </w:r>
      <w:r w:rsidR="00C6621E">
        <w:rPr>
          <w:sz w:val="24"/>
          <w:szCs w:val="24"/>
        </w:rPr>
        <w:t xml:space="preserve"> k Alice threads generated and k</w:t>
      </w:r>
      <w:r>
        <w:rPr>
          <w:sz w:val="24"/>
          <w:szCs w:val="24"/>
        </w:rPr>
        <w:t xml:space="preserve"> Bob threads generated</w:t>
      </w:r>
      <w:r w:rsidR="00C6621E">
        <w:rPr>
          <w:sz w:val="24"/>
          <w:szCs w:val="24"/>
        </w:rPr>
        <w:t xml:space="preserve"> running at the same time</w:t>
      </w:r>
      <w:r>
        <w:rPr>
          <w:sz w:val="24"/>
          <w:szCs w:val="24"/>
        </w:rPr>
        <w:t xml:space="preserve">. </w:t>
      </w:r>
      <w:r w:rsidR="00C6621E">
        <w:rPr>
          <w:sz w:val="24"/>
          <w:szCs w:val="24"/>
        </w:rPr>
        <w:t xml:space="preserve">The pairs run simultaneously. </w:t>
      </w:r>
      <w:r>
        <w:rPr>
          <w:sz w:val="24"/>
          <w:szCs w:val="24"/>
        </w:rPr>
        <w:t>In addition the critical variables are duplicated, one set for each thread</w:t>
      </w:r>
      <w:r w:rsidR="00C6621E">
        <w:rPr>
          <w:sz w:val="24"/>
          <w:szCs w:val="24"/>
        </w:rPr>
        <w:t xml:space="preserve"> pair</w:t>
      </w:r>
      <w:r>
        <w:rPr>
          <w:sz w:val="24"/>
          <w:szCs w:val="24"/>
        </w:rPr>
        <w:t xml:space="preserve">. </w:t>
      </w:r>
      <w:r w:rsidR="00C6621E">
        <w:rPr>
          <w:sz w:val="24"/>
          <w:szCs w:val="24"/>
        </w:rPr>
        <w:t>Each pair, Alice and Bob, operate on their own set of critical variables together.</w:t>
      </w:r>
    </w:p>
    <w:p w:rsidR="00C6621E" w:rsidRDefault="00C6621E" w:rsidP="00C6621E">
      <w:pPr>
        <w:pStyle w:val="conftext"/>
        <w:rPr>
          <w:sz w:val="24"/>
          <w:szCs w:val="24"/>
        </w:rPr>
      </w:pPr>
    </w:p>
    <w:p w:rsidR="00C6621E" w:rsidRDefault="00C6621E" w:rsidP="00C6621E">
      <w:pPr>
        <w:pStyle w:val="conftext"/>
        <w:rPr>
          <w:sz w:val="24"/>
          <w:szCs w:val="24"/>
        </w:rPr>
      </w:pPr>
      <w:r>
        <w:rPr>
          <w:sz w:val="24"/>
          <w:szCs w:val="24"/>
        </w:rPr>
        <w:t xml:space="preserve">The result of these threads is </w:t>
      </w:r>
      <w:r w:rsidR="007B4BA5">
        <w:rPr>
          <w:sz w:val="24"/>
          <w:szCs w:val="24"/>
        </w:rPr>
        <w:t>examined and the most common value for the critical variables is used.</w:t>
      </w:r>
    </w:p>
    <w:p w:rsidR="007B4BA5" w:rsidRDefault="007B4BA5" w:rsidP="00C6621E">
      <w:pPr>
        <w:pStyle w:val="conftext"/>
        <w:rPr>
          <w:sz w:val="24"/>
          <w:szCs w:val="24"/>
        </w:rPr>
      </w:pPr>
    </w:p>
    <w:p w:rsidR="007B4BA5" w:rsidRPr="00127FCF" w:rsidRDefault="007B4BA5" w:rsidP="00C6621E">
      <w:pPr>
        <w:pStyle w:val="conftext"/>
        <w:rPr>
          <w:sz w:val="24"/>
          <w:szCs w:val="24"/>
        </w:rPr>
      </w:pPr>
      <w:r>
        <w:rPr>
          <w:sz w:val="24"/>
          <w:szCs w:val="24"/>
        </w:rPr>
        <w:t>The assumption is that as the threads run deadlock will occur occasionally. But deadlock will not occur over all thread-pairs. Thus the result of the multiple threads will always hold at least one correct answer.</w:t>
      </w:r>
      <w:bookmarkStart w:id="0" w:name="_GoBack"/>
      <w:bookmarkEnd w:id="0"/>
    </w:p>
    <w:p w:rsidR="003758AE" w:rsidRPr="00127FCF" w:rsidRDefault="003758AE" w:rsidP="003758AE">
      <w:pPr>
        <w:pStyle w:val="conftext"/>
        <w:rPr>
          <w:sz w:val="24"/>
          <w:szCs w:val="24"/>
        </w:rPr>
      </w:pPr>
    </w:p>
    <w:p w:rsidR="00683849" w:rsidRPr="00127FCF" w:rsidRDefault="00683849" w:rsidP="003548BF"/>
    <w:sectPr w:rsidR="00683849" w:rsidRPr="00127FCF" w:rsidSect="00935AAB">
      <w:headerReference w:type="default" r:id="rId17"/>
      <w:footerReference w:type="default" r:id="rId18"/>
      <w:footnotePr>
        <w:numRestart w:val="eachSect"/>
      </w:footnotePr>
      <w:type w:val="continuous"/>
      <w:pgSz w:w="11909" w:h="15826" w:code="1"/>
      <w:pgMar w:top="432" w:right="1138" w:bottom="1138" w:left="1138" w:header="576"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BA5" w:rsidRDefault="007B4BA5">
      <w:r>
        <w:separator/>
      </w:r>
    </w:p>
  </w:endnote>
  <w:endnote w:type="continuationSeparator" w:id="0">
    <w:p w:rsidR="007B4BA5" w:rsidRDefault="007B4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BA5" w:rsidRDefault="007B4BA5">
    <w:pPr>
      <w:pStyle w:val="Footer"/>
      <w:rPr>
        <w:rFonts w:ascii="Palatino" w:hAnsi="Palatino"/>
        <w:b w:val="0"/>
        <w:bCs/>
      </w:rPr>
    </w:pPr>
  </w:p>
  <w:p w:rsidR="007B4BA5" w:rsidRDefault="007B4BA5">
    <w:pPr>
      <w:pStyle w:val="Footer"/>
    </w:pPr>
    <w:r>
      <w:t>Insert PSN Here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BA5" w:rsidRDefault="007B4BA5">
    <w:pPr>
      <w:pStyle w:val="Footer"/>
      <w:framePr w:wrap="around" w:vAnchor="text" w:hAnchor="margin" w:xAlign="right" w:y="1"/>
      <w:rPr>
        <w:rStyle w:val="PageNumber"/>
      </w:rPr>
    </w:pPr>
  </w:p>
  <w:p w:rsidR="007B4BA5" w:rsidRDefault="007B4BA5">
    <w:pPr>
      <w:pStyle w:val="Footer"/>
    </w:pPr>
  </w:p>
  <w:p w:rsidR="007B4BA5" w:rsidRDefault="007B4BA5">
    <w:pPr>
      <w:pStyle w:val="Footer"/>
    </w:pPr>
    <w:r>
      <w:t>Insert PSN Here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BA5" w:rsidRDefault="007B4BA5">
    <w:pPr>
      <w:pStyle w:val="Footer"/>
    </w:pPr>
    <w:r>
      <w:t>*Kurt.Hubner@cern.ch</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BA5" w:rsidRDefault="007B4BA5">
    <w:pPr>
      <w:pStyle w:val="Footer"/>
      <w:framePr w:wrap="around" w:vAnchor="text" w:hAnchor="margin" w:xAlign="right" w:y="1"/>
      <w:rPr>
        <w:rStyle w:val="PageNumber"/>
      </w:rPr>
    </w:pPr>
  </w:p>
  <w:p w:rsidR="007B4BA5" w:rsidRDefault="007B4BA5">
    <w:pPr>
      <w:pStyle w:val="Footer"/>
      <w:rPr>
        <w:rFonts w:ascii="Palatino" w:hAnsi="Palatino"/>
        <w:b w:val="0"/>
        <w:bCs/>
      </w:rPr>
    </w:pPr>
  </w:p>
  <w:p w:rsidR="007B4BA5" w:rsidRDefault="007B4BA5">
    <w:pPr>
      <w:pStyle w:val="Footer"/>
    </w:pPr>
    <w:r>
      <w:rPr>
        <w:rFonts w:ascii="Palatino" w:hAnsi="Palatino"/>
        <w:b w:val="0"/>
        <w:bCs/>
      </w:rPr>
      <w:t>LO1a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BA5" w:rsidRDefault="007B4BA5">
      <w:r>
        <w:separator/>
      </w:r>
    </w:p>
  </w:footnote>
  <w:footnote w:type="continuationSeparator" w:id="0">
    <w:p w:rsidR="007B4BA5" w:rsidRDefault="007B4BA5">
      <w:r>
        <w:continuationSeparator/>
      </w:r>
    </w:p>
  </w:footnote>
  <w:footnote w:type="continuationNotice" w:id="1">
    <w:p w:rsidR="007B4BA5" w:rsidRDefault="007B4BA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BA5" w:rsidRDefault="007B4BA5">
    <w:pPr>
      <w:pStyle w:val="Header"/>
    </w:pPr>
    <w:r>
      <w:rPr>
        <w:rStyle w:val="PageNumber"/>
      </w:rPr>
      <w:fldChar w:fldCharType="begin"/>
    </w:r>
    <w:r>
      <w:rPr>
        <w:rStyle w:val="PageNumber"/>
      </w:rPr>
      <w:instrText xml:space="preserve"> PAGE </w:instrText>
    </w:r>
    <w:r>
      <w:rPr>
        <w:rStyle w:val="PageNumber"/>
      </w:rPr>
      <w:fldChar w:fldCharType="separate"/>
    </w:r>
    <w:r w:rsidR="00A22CD4">
      <w:rPr>
        <w:rStyle w:val="PageNumber"/>
        <w:noProof/>
      </w:rPr>
      <w:t>2</w:t>
    </w:r>
    <w:r>
      <w:rPr>
        <w:rStyle w:val="PageNumber"/>
      </w:rPr>
      <w:fldChar w:fldCharType="end"/>
    </w:r>
    <w:r>
      <w:tab/>
    </w:r>
    <w:r>
      <w:rPr>
        <w:i/>
        <w:iCs/>
      </w:rPr>
      <w:t>Place Conference Title, Location, and Dates Here</w:t>
    </w:r>
    <w:r>
      <w:tab/>
    </w:r>
  </w:p>
  <w:p w:rsidR="007B4BA5" w:rsidRDefault="007B4BA5">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BA5" w:rsidRDefault="007B4BA5">
    <w:pPr>
      <w:pStyle w:val="Header"/>
    </w:pPr>
    <w:r>
      <w:tab/>
    </w:r>
    <w:r>
      <w:rPr>
        <w:i/>
        <w:iCs/>
      </w:rPr>
      <w:t>Place Conference Title, Location, and Dates Here</w:t>
    </w:r>
    <w:r>
      <w:tab/>
    </w:r>
    <w:r>
      <w:rPr>
        <w:rStyle w:val="PageNumber"/>
      </w:rPr>
      <w:fldChar w:fldCharType="begin"/>
    </w:r>
    <w:r>
      <w:rPr>
        <w:rStyle w:val="PageNumber"/>
      </w:rPr>
      <w:instrText xml:space="preserve"> PAGE </w:instrText>
    </w:r>
    <w:r>
      <w:rPr>
        <w:rStyle w:val="PageNumber"/>
      </w:rPr>
      <w:fldChar w:fldCharType="separate"/>
    </w:r>
    <w:r w:rsidR="00A22CD4">
      <w:rPr>
        <w:rStyle w:val="PageNumber"/>
        <w:noProof/>
      </w:rPr>
      <w:t>1</w:t>
    </w:r>
    <w:r>
      <w:rPr>
        <w:rStyle w:val="PageNumber"/>
      </w:rPr>
      <w:fldChar w:fldCharType="end"/>
    </w:r>
  </w:p>
  <w:p w:rsidR="007B4BA5" w:rsidRDefault="007B4BA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BA5" w:rsidRDefault="007B4BA5">
    <w:pPr>
      <w:pStyle w:val="Header"/>
      <w:tabs>
        <w:tab w:val="right" w:pos="9540"/>
      </w:tabs>
      <w:jc w:val="center"/>
      <w:rPr>
        <w:i/>
        <w:iCs/>
      </w:rPr>
    </w:pPr>
    <w:r>
      <w:rPr>
        <w:i/>
        <w:iCs/>
      </w:rPr>
      <w:tab/>
      <w:t>SSI 2002, SLAC, August 6-15, 2002</w:t>
    </w:r>
    <w:r>
      <w:rPr>
        <w:i/>
        <w:iC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7B4BA5" w:rsidRDefault="007B4BA5">
    <w:pPr>
      <w:pStyle w:val="Header"/>
      <w:jc w:val="center"/>
      <w:rPr>
        <w:i/>
        <w:iCs/>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BA5" w:rsidRDefault="007B4BA5">
    <w:pPr>
      <w:pStyle w:val="Header"/>
      <w:tabs>
        <w:tab w:val="right" w:pos="9576"/>
      </w:tabs>
      <w:jc w:val="center"/>
      <w:rPr>
        <w:rFonts w:ascii="Palatino" w:hAnsi="Palatino"/>
      </w:rPr>
    </w:pPr>
    <w:r>
      <w:rPr>
        <w:rFonts w:ascii="Palatino" w:hAnsi="Palatino"/>
      </w:rPr>
      <w:tab/>
    </w:r>
    <w:r>
      <w:rPr>
        <w:rFonts w:ascii="Palatino" w:hAnsi="Palatino"/>
        <w:i/>
        <w:iCs/>
      </w:rPr>
      <w:t>SSI2002, SLAC, August 5-16, 2002</w:t>
    </w:r>
    <w:r>
      <w:rPr>
        <w:rFonts w:ascii="Palatino" w:hAnsi="Palatino"/>
      </w:rPr>
      <w:tab/>
    </w:r>
    <w:r>
      <w:rPr>
        <w:rStyle w:val="PageNumber"/>
        <w:rFonts w:ascii="Palatino" w:hAnsi="Palatino"/>
      </w:rPr>
      <w:fldChar w:fldCharType="begin"/>
    </w:r>
    <w:r>
      <w:rPr>
        <w:rStyle w:val="PageNumber"/>
        <w:rFonts w:ascii="Palatino" w:hAnsi="Palatino"/>
      </w:rPr>
      <w:instrText xml:space="preserve"> PAGE </w:instrText>
    </w:r>
    <w:r>
      <w:rPr>
        <w:rStyle w:val="PageNumber"/>
        <w:rFonts w:ascii="Palatino" w:hAnsi="Palatino"/>
      </w:rPr>
      <w:fldChar w:fldCharType="separate"/>
    </w:r>
    <w:r>
      <w:rPr>
        <w:rStyle w:val="PageNumber"/>
        <w:rFonts w:ascii="Palatino" w:hAnsi="Palatino"/>
        <w:noProof/>
      </w:rPr>
      <w:t>3</w:t>
    </w:r>
    <w:r>
      <w:rPr>
        <w:rStyle w:val="PageNumber"/>
        <w:rFonts w:ascii="Palatino" w:hAnsi="Palatino"/>
      </w:rPr>
      <w:fldChar w:fldCharType="end"/>
    </w:r>
  </w:p>
  <w:p w:rsidR="007B4BA5" w:rsidRDefault="007B4BA5">
    <w:pPr>
      <w:pStyle w:val="Header"/>
      <w:rPr>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71E3"/>
    <w:multiLevelType w:val="hybridMultilevel"/>
    <w:tmpl w:val="CBA06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046A8"/>
    <w:multiLevelType w:val="hybridMultilevel"/>
    <w:tmpl w:val="ACD271D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nsid w:val="018035E9"/>
    <w:multiLevelType w:val="multilevel"/>
    <w:tmpl w:val="158C1ACA"/>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
    <w:nsid w:val="02AA734F"/>
    <w:multiLevelType w:val="multilevel"/>
    <w:tmpl w:val="0CD8133E"/>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A6E4D20"/>
    <w:multiLevelType w:val="multilevel"/>
    <w:tmpl w:val="EFAE6AF8"/>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5">
    <w:nsid w:val="0C8B69E6"/>
    <w:multiLevelType w:val="hybridMultilevel"/>
    <w:tmpl w:val="C9F8E578"/>
    <w:lvl w:ilvl="0" w:tplc="B98A7B32">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214FD7"/>
    <w:multiLevelType w:val="multilevel"/>
    <w:tmpl w:val="3D8C8DA2"/>
    <w:lvl w:ilvl="0">
      <w:start w:val="1"/>
      <w:numFmt w:val="decimal"/>
      <w:pStyle w:val="confLevel1heading"/>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Heading4"/>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1A0C7373"/>
    <w:multiLevelType w:val="hybridMultilevel"/>
    <w:tmpl w:val="A54CC830"/>
    <w:lvl w:ilvl="0" w:tplc="793A1F8A">
      <w:start w:val="1"/>
      <w:numFmt w:val="bullet"/>
      <w:pStyle w:val="confbulletedtex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41C7AFF"/>
    <w:multiLevelType w:val="hybridMultilevel"/>
    <w:tmpl w:val="CF3024A2"/>
    <w:lvl w:ilvl="0" w:tplc="C9C4F76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4C562EF"/>
    <w:multiLevelType w:val="hybridMultilevel"/>
    <w:tmpl w:val="5ACCD6E4"/>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0">
    <w:nsid w:val="2A5822DF"/>
    <w:multiLevelType w:val="hybridMultilevel"/>
    <w:tmpl w:val="326E2A58"/>
    <w:lvl w:ilvl="0" w:tplc="C9229A84">
      <w:start w:val="2"/>
      <w:numFmt w:val="decimal"/>
      <w:lvlText w:val="%1"/>
      <w:lvlJc w:val="left"/>
      <w:pPr>
        <w:tabs>
          <w:tab w:val="num" w:pos="2040"/>
        </w:tabs>
        <w:ind w:left="2040" w:hanging="1680"/>
      </w:pPr>
      <w:rPr>
        <w:rFonts w:hint="default"/>
      </w:rPr>
    </w:lvl>
    <w:lvl w:ilvl="1" w:tplc="C33C89C2">
      <w:start w:val="3"/>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98189E"/>
    <w:multiLevelType w:val="multilevel"/>
    <w:tmpl w:val="14EAC5C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2">
    <w:nsid w:val="357876A2"/>
    <w:multiLevelType w:val="multilevel"/>
    <w:tmpl w:val="67C41FAE"/>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3">
    <w:nsid w:val="4C837818"/>
    <w:multiLevelType w:val="multilevel"/>
    <w:tmpl w:val="F3AEEF3A"/>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4">
    <w:nsid w:val="593A3E04"/>
    <w:multiLevelType w:val="multilevel"/>
    <w:tmpl w:val="7B8AEF0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619E4439"/>
    <w:multiLevelType w:val="hybridMultilevel"/>
    <w:tmpl w:val="FBCC5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371086"/>
    <w:multiLevelType w:val="multilevel"/>
    <w:tmpl w:val="18362576"/>
    <w:lvl w:ilvl="0">
      <w:start w:val="1"/>
      <w:numFmt w:val="decimal"/>
      <w:pStyle w:val="Heading1"/>
      <w:lvlText w:val="%1."/>
      <w:lvlJc w:val="left"/>
      <w:pPr>
        <w:tabs>
          <w:tab w:val="num" w:pos="0"/>
        </w:tabs>
        <w:ind w:left="0" w:hanging="360"/>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7">
    <w:nsid w:val="657E5189"/>
    <w:multiLevelType w:val="hybridMultilevel"/>
    <w:tmpl w:val="3372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861A14"/>
    <w:multiLevelType w:val="hybridMultilevel"/>
    <w:tmpl w:val="0DF8680C"/>
    <w:lvl w:ilvl="0" w:tplc="BA7233E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2742583"/>
    <w:multiLevelType w:val="hybridMultilevel"/>
    <w:tmpl w:val="2DBA8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FE1F75"/>
    <w:multiLevelType w:val="hybridMultilevel"/>
    <w:tmpl w:val="1B387942"/>
    <w:lvl w:ilvl="0" w:tplc="04090001">
      <w:start w:val="1"/>
      <w:numFmt w:val="bullet"/>
      <w:lvlText w:val=""/>
      <w:lvlJc w:val="left"/>
      <w:pPr>
        <w:tabs>
          <w:tab w:val="num" w:pos="530"/>
        </w:tabs>
        <w:ind w:left="530" w:hanging="360"/>
      </w:pPr>
      <w:rPr>
        <w:rFonts w:ascii="Symbol" w:hAnsi="Symbol" w:hint="default"/>
      </w:rPr>
    </w:lvl>
    <w:lvl w:ilvl="1" w:tplc="04090003">
      <w:start w:val="1"/>
      <w:numFmt w:val="bullet"/>
      <w:lvlText w:val="o"/>
      <w:lvlJc w:val="left"/>
      <w:pPr>
        <w:tabs>
          <w:tab w:val="num" w:pos="1250"/>
        </w:tabs>
        <w:ind w:left="1250" w:hanging="360"/>
      </w:pPr>
      <w:rPr>
        <w:rFonts w:ascii="Courier New" w:hAnsi="Courier New" w:hint="default"/>
      </w:rPr>
    </w:lvl>
    <w:lvl w:ilvl="2" w:tplc="04090005" w:tentative="1">
      <w:start w:val="1"/>
      <w:numFmt w:val="bullet"/>
      <w:lvlText w:val=""/>
      <w:lvlJc w:val="left"/>
      <w:pPr>
        <w:tabs>
          <w:tab w:val="num" w:pos="1970"/>
        </w:tabs>
        <w:ind w:left="1970" w:hanging="360"/>
      </w:pPr>
      <w:rPr>
        <w:rFonts w:ascii="Wingdings" w:hAnsi="Wingdings" w:hint="default"/>
      </w:rPr>
    </w:lvl>
    <w:lvl w:ilvl="3" w:tplc="04090001" w:tentative="1">
      <w:start w:val="1"/>
      <w:numFmt w:val="bullet"/>
      <w:lvlText w:val=""/>
      <w:lvlJc w:val="left"/>
      <w:pPr>
        <w:tabs>
          <w:tab w:val="num" w:pos="2690"/>
        </w:tabs>
        <w:ind w:left="2690" w:hanging="360"/>
      </w:pPr>
      <w:rPr>
        <w:rFonts w:ascii="Symbol" w:hAnsi="Symbol" w:hint="default"/>
      </w:rPr>
    </w:lvl>
    <w:lvl w:ilvl="4" w:tplc="04090003" w:tentative="1">
      <w:start w:val="1"/>
      <w:numFmt w:val="bullet"/>
      <w:lvlText w:val="o"/>
      <w:lvlJc w:val="left"/>
      <w:pPr>
        <w:tabs>
          <w:tab w:val="num" w:pos="3410"/>
        </w:tabs>
        <w:ind w:left="3410" w:hanging="360"/>
      </w:pPr>
      <w:rPr>
        <w:rFonts w:ascii="Courier New" w:hAnsi="Courier New" w:hint="default"/>
      </w:rPr>
    </w:lvl>
    <w:lvl w:ilvl="5" w:tplc="04090005" w:tentative="1">
      <w:start w:val="1"/>
      <w:numFmt w:val="bullet"/>
      <w:lvlText w:val=""/>
      <w:lvlJc w:val="left"/>
      <w:pPr>
        <w:tabs>
          <w:tab w:val="num" w:pos="4130"/>
        </w:tabs>
        <w:ind w:left="4130" w:hanging="360"/>
      </w:pPr>
      <w:rPr>
        <w:rFonts w:ascii="Wingdings" w:hAnsi="Wingdings" w:hint="default"/>
      </w:rPr>
    </w:lvl>
    <w:lvl w:ilvl="6" w:tplc="04090001" w:tentative="1">
      <w:start w:val="1"/>
      <w:numFmt w:val="bullet"/>
      <w:lvlText w:val=""/>
      <w:lvlJc w:val="left"/>
      <w:pPr>
        <w:tabs>
          <w:tab w:val="num" w:pos="4850"/>
        </w:tabs>
        <w:ind w:left="4850" w:hanging="360"/>
      </w:pPr>
      <w:rPr>
        <w:rFonts w:ascii="Symbol" w:hAnsi="Symbol" w:hint="default"/>
      </w:rPr>
    </w:lvl>
    <w:lvl w:ilvl="7" w:tplc="04090003" w:tentative="1">
      <w:start w:val="1"/>
      <w:numFmt w:val="bullet"/>
      <w:lvlText w:val="o"/>
      <w:lvlJc w:val="left"/>
      <w:pPr>
        <w:tabs>
          <w:tab w:val="num" w:pos="5570"/>
        </w:tabs>
        <w:ind w:left="5570" w:hanging="360"/>
      </w:pPr>
      <w:rPr>
        <w:rFonts w:ascii="Courier New" w:hAnsi="Courier New" w:hint="default"/>
      </w:rPr>
    </w:lvl>
    <w:lvl w:ilvl="8" w:tplc="04090005" w:tentative="1">
      <w:start w:val="1"/>
      <w:numFmt w:val="bullet"/>
      <w:lvlText w:val=""/>
      <w:lvlJc w:val="left"/>
      <w:pPr>
        <w:tabs>
          <w:tab w:val="num" w:pos="6290"/>
        </w:tabs>
        <w:ind w:left="6290" w:hanging="360"/>
      </w:pPr>
      <w:rPr>
        <w:rFonts w:ascii="Wingdings" w:hAnsi="Wingdings" w:hint="default"/>
      </w:rPr>
    </w:lvl>
  </w:abstractNum>
  <w:abstractNum w:abstractNumId="21">
    <w:nsid w:val="7CEC4788"/>
    <w:multiLevelType w:val="hybridMultilevel"/>
    <w:tmpl w:val="C640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193537"/>
    <w:multiLevelType w:val="hybridMultilevel"/>
    <w:tmpl w:val="A9E649D8"/>
    <w:lvl w:ilvl="0" w:tplc="04090001">
      <w:start w:val="1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F7219F2"/>
    <w:multiLevelType w:val="hybridMultilevel"/>
    <w:tmpl w:val="16BEBAA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hint="default"/>
      </w:rPr>
    </w:lvl>
    <w:lvl w:ilvl="8" w:tplc="04090005" w:tentative="1">
      <w:start w:val="1"/>
      <w:numFmt w:val="bullet"/>
      <w:lvlText w:val=""/>
      <w:lvlJc w:val="left"/>
      <w:pPr>
        <w:ind w:left="7387" w:hanging="360"/>
      </w:pPr>
      <w:rPr>
        <w:rFonts w:ascii="Wingdings" w:hAnsi="Wingdings" w:hint="default"/>
      </w:rPr>
    </w:lvl>
  </w:abstractNum>
  <w:num w:numId="1">
    <w:abstractNumId w:val="10"/>
  </w:num>
  <w:num w:numId="2">
    <w:abstractNumId w:val="8"/>
  </w:num>
  <w:num w:numId="3">
    <w:abstractNumId w:val="5"/>
  </w:num>
  <w:num w:numId="4">
    <w:abstractNumId w:val="18"/>
  </w:num>
  <w:num w:numId="5">
    <w:abstractNumId w:val="11"/>
  </w:num>
  <w:num w:numId="6">
    <w:abstractNumId w:val="14"/>
  </w:num>
  <w:num w:numId="7">
    <w:abstractNumId w:val="2"/>
  </w:num>
  <w:num w:numId="8">
    <w:abstractNumId w:val="3"/>
  </w:num>
  <w:num w:numId="9">
    <w:abstractNumId w:val="13"/>
  </w:num>
  <w:num w:numId="10">
    <w:abstractNumId w:val="7"/>
  </w:num>
  <w:num w:numId="11">
    <w:abstractNumId w:val="20"/>
  </w:num>
  <w:num w:numId="12">
    <w:abstractNumId w:val="13"/>
    <w:lvlOverride w:ilvl="0">
      <w:lvl w:ilvl="0">
        <w:start w:val="1"/>
        <w:numFmt w:val="decimal"/>
        <w:lvlText w:val="%1."/>
        <w:lvlJc w:val="left"/>
        <w:pPr>
          <w:tabs>
            <w:tab w:val="num" w:pos="0"/>
          </w:tabs>
          <w:ind w:left="0" w:hanging="360"/>
        </w:pPr>
        <w:rPr>
          <w:rFonts w:hint="default"/>
        </w:rPr>
      </w:lvl>
    </w:lvlOverride>
    <w:lvlOverride w:ilvl="1">
      <w:lvl w:ilvl="1">
        <w:start w:val="1"/>
        <w:numFmt w:val="decimal"/>
        <w:lvlRestart w:val="0"/>
        <w:isLgl/>
        <w:lvlText w:val="%1.%2."/>
        <w:lvlJc w:val="left"/>
        <w:pPr>
          <w:tabs>
            <w:tab w:val="num" w:pos="720"/>
          </w:tabs>
          <w:ind w:left="0" w:firstLine="0"/>
        </w:pPr>
        <w:rPr>
          <w:rFonts w:hint="default"/>
        </w:rPr>
      </w:lvl>
    </w:lvlOverride>
    <w:lvlOverride w:ilvl="2">
      <w:lvl w:ilvl="2">
        <w:start w:val="1"/>
        <w:numFmt w:val="decimal"/>
        <w:lvlText w:val="%1.%2.%3."/>
        <w:lvlJc w:val="left"/>
        <w:pPr>
          <w:tabs>
            <w:tab w:val="num" w:pos="864"/>
          </w:tabs>
          <w:ind w:left="864" w:hanging="504"/>
        </w:pPr>
        <w:rPr>
          <w:rFonts w:hint="default"/>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1872"/>
          </w:tabs>
          <w:ind w:left="1872" w:hanging="792"/>
        </w:pPr>
        <w:rPr>
          <w:rFonts w:hint="default"/>
        </w:rPr>
      </w:lvl>
    </w:lvlOverride>
    <w:lvlOverride w:ilvl="5">
      <w:lvl w:ilvl="5">
        <w:start w:val="1"/>
        <w:numFmt w:val="decimal"/>
        <w:lvlText w:val="%1.%2.%3.%4.%5.%6."/>
        <w:lvlJc w:val="left"/>
        <w:pPr>
          <w:tabs>
            <w:tab w:val="num" w:pos="2376"/>
          </w:tabs>
          <w:ind w:left="2376" w:hanging="936"/>
        </w:pPr>
        <w:rPr>
          <w:rFonts w:hint="default"/>
        </w:rPr>
      </w:lvl>
    </w:lvlOverride>
    <w:lvlOverride w:ilvl="6">
      <w:lvl w:ilvl="6">
        <w:start w:val="1"/>
        <w:numFmt w:val="decimal"/>
        <w:lvlText w:val="%1.%2.%3.%4.%5.%6.%7."/>
        <w:lvlJc w:val="left"/>
        <w:pPr>
          <w:tabs>
            <w:tab w:val="num" w:pos="2880"/>
          </w:tabs>
          <w:ind w:left="2880" w:hanging="1080"/>
        </w:pPr>
        <w:rPr>
          <w:rFonts w:hint="default"/>
        </w:rPr>
      </w:lvl>
    </w:lvlOverride>
    <w:lvlOverride w:ilvl="7">
      <w:lvl w:ilvl="7">
        <w:start w:val="1"/>
        <w:numFmt w:val="decimal"/>
        <w:lvlText w:val="%1.%2.%3.%4.%5.%6.%7.%8."/>
        <w:lvlJc w:val="left"/>
        <w:pPr>
          <w:tabs>
            <w:tab w:val="num" w:pos="3384"/>
          </w:tabs>
          <w:ind w:left="3384" w:hanging="1224"/>
        </w:pPr>
        <w:rPr>
          <w:rFonts w:hint="default"/>
        </w:rPr>
      </w:lvl>
    </w:lvlOverride>
    <w:lvlOverride w:ilvl="8">
      <w:lvl w:ilvl="8">
        <w:start w:val="1"/>
        <w:numFmt w:val="decimal"/>
        <w:lvlText w:val="%1.%2.%3.%4.%5.%6.%7.%8.%9."/>
        <w:lvlJc w:val="left"/>
        <w:pPr>
          <w:tabs>
            <w:tab w:val="num" w:pos="3960"/>
          </w:tabs>
          <w:ind w:left="3960" w:hanging="1440"/>
        </w:pPr>
        <w:rPr>
          <w:rFonts w:hint="default"/>
        </w:rPr>
      </w:lvl>
    </w:lvlOverride>
  </w:num>
  <w:num w:numId="13">
    <w:abstractNumId w:val="13"/>
  </w:num>
  <w:num w:numId="14">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2"/>
  </w:num>
  <w:num w:numId="19">
    <w:abstractNumId w:val="22"/>
  </w:num>
  <w:num w:numId="20">
    <w:abstractNumId w:val="16"/>
  </w:num>
  <w:num w:numId="21">
    <w:abstractNumId w:val="6"/>
  </w:num>
  <w:num w:numId="22">
    <w:abstractNumId w:val="1"/>
  </w:num>
  <w:num w:numId="23">
    <w:abstractNumId w:val="21"/>
  </w:num>
  <w:num w:numId="24">
    <w:abstractNumId w:val="19"/>
  </w:num>
  <w:num w:numId="25">
    <w:abstractNumId w:val="17"/>
  </w:num>
  <w:num w:numId="26">
    <w:abstractNumId w:val="15"/>
  </w:num>
  <w:num w:numId="27">
    <w:abstractNumId w:val="23"/>
  </w:num>
  <w:num w:numId="28">
    <w:abstractNumId w:val="9"/>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noPunctuationKerning/>
  <w:characterSpacingControl w:val="doNotCompress"/>
  <w:footnotePr>
    <w:numRestart w:val="eachSect"/>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19D"/>
    <w:rsid w:val="000010A2"/>
    <w:rsid w:val="00032CB2"/>
    <w:rsid w:val="00071E79"/>
    <w:rsid w:val="0007612A"/>
    <w:rsid w:val="000768C7"/>
    <w:rsid w:val="00082DFD"/>
    <w:rsid w:val="000D5D92"/>
    <w:rsid w:val="000E21D9"/>
    <w:rsid w:val="00112E8E"/>
    <w:rsid w:val="00127FCF"/>
    <w:rsid w:val="001427DF"/>
    <w:rsid w:val="00162047"/>
    <w:rsid w:val="001632CD"/>
    <w:rsid w:val="00171719"/>
    <w:rsid w:val="00171BD9"/>
    <w:rsid w:val="001751FB"/>
    <w:rsid w:val="001808D3"/>
    <w:rsid w:val="001E4EC0"/>
    <w:rsid w:val="001F5C1A"/>
    <w:rsid w:val="00226ACF"/>
    <w:rsid w:val="00244D8D"/>
    <w:rsid w:val="002451BE"/>
    <w:rsid w:val="0028733E"/>
    <w:rsid w:val="002B089B"/>
    <w:rsid w:val="002B41BE"/>
    <w:rsid w:val="002B715D"/>
    <w:rsid w:val="00315C6D"/>
    <w:rsid w:val="00345AD7"/>
    <w:rsid w:val="00347056"/>
    <w:rsid w:val="00347083"/>
    <w:rsid w:val="00351D36"/>
    <w:rsid w:val="003548BF"/>
    <w:rsid w:val="0035498A"/>
    <w:rsid w:val="003758AE"/>
    <w:rsid w:val="00386AD3"/>
    <w:rsid w:val="0038731E"/>
    <w:rsid w:val="003F21E6"/>
    <w:rsid w:val="003F54A7"/>
    <w:rsid w:val="00471E80"/>
    <w:rsid w:val="00476E25"/>
    <w:rsid w:val="004C33A6"/>
    <w:rsid w:val="004D6C7A"/>
    <w:rsid w:val="004D7433"/>
    <w:rsid w:val="004F7FB4"/>
    <w:rsid w:val="00512E75"/>
    <w:rsid w:val="00540FEB"/>
    <w:rsid w:val="00544DC7"/>
    <w:rsid w:val="00545FB4"/>
    <w:rsid w:val="00567DA5"/>
    <w:rsid w:val="005B347E"/>
    <w:rsid w:val="005C0068"/>
    <w:rsid w:val="0063032B"/>
    <w:rsid w:val="006462F2"/>
    <w:rsid w:val="00653FB8"/>
    <w:rsid w:val="00657676"/>
    <w:rsid w:val="00666DF6"/>
    <w:rsid w:val="00673913"/>
    <w:rsid w:val="00683849"/>
    <w:rsid w:val="00695AE7"/>
    <w:rsid w:val="006D19B2"/>
    <w:rsid w:val="006E3A2A"/>
    <w:rsid w:val="00722FAA"/>
    <w:rsid w:val="007B4BA5"/>
    <w:rsid w:val="007B67A4"/>
    <w:rsid w:val="007D2139"/>
    <w:rsid w:val="00807516"/>
    <w:rsid w:val="00831D6E"/>
    <w:rsid w:val="00851919"/>
    <w:rsid w:val="00854837"/>
    <w:rsid w:val="00861CF0"/>
    <w:rsid w:val="008752ED"/>
    <w:rsid w:val="00896D28"/>
    <w:rsid w:val="008A3947"/>
    <w:rsid w:val="008C2DE2"/>
    <w:rsid w:val="008C7CAE"/>
    <w:rsid w:val="008C7D4B"/>
    <w:rsid w:val="008D3515"/>
    <w:rsid w:val="008E46C8"/>
    <w:rsid w:val="009000A9"/>
    <w:rsid w:val="00935AAB"/>
    <w:rsid w:val="00963287"/>
    <w:rsid w:val="00967EB4"/>
    <w:rsid w:val="00981ADB"/>
    <w:rsid w:val="00993892"/>
    <w:rsid w:val="009953B7"/>
    <w:rsid w:val="009A56B4"/>
    <w:rsid w:val="009B47A6"/>
    <w:rsid w:val="009C51BF"/>
    <w:rsid w:val="009D77C9"/>
    <w:rsid w:val="009E5984"/>
    <w:rsid w:val="009E6E59"/>
    <w:rsid w:val="00A014C7"/>
    <w:rsid w:val="00A140F0"/>
    <w:rsid w:val="00A22CD4"/>
    <w:rsid w:val="00A543D7"/>
    <w:rsid w:val="00A7550D"/>
    <w:rsid w:val="00A82319"/>
    <w:rsid w:val="00AB419D"/>
    <w:rsid w:val="00AD6800"/>
    <w:rsid w:val="00AF5F34"/>
    <w:rsid w:val="00B02183"/>
    <w:rsid w:val="00B1532B"/>
    <w:rsid w:val="00B2628E"/>
    <w:rsid w:val="00B57292"/>
    <w:rsid w:val="00B84842"/>
    <w:rsid w:val="00BC02B9"/>
    <w:rsid w:val="00BD2E24"/>
    <w:rsid w:val="00BD78F3"/>
    <w:rsid w:val="00C46737"/>
    <w:rsid w:val="00C62D70"/>
    <w:rsid w:val="00C6621E"/>
    <w:rsid w:val="00C74D94"/>
    <w:rsid w:val="00D00F1B"/>
    <w:rsid w:val="00D24DC5"/>
    <w:rsid w:val="00D450B9"/>
    <w:rsid w:val="00D475F9"/>
    <w:rsid w:val="00D966E0"/>
    <w:rsid w:val="00DA35D2"/>
    <w:rsid w:val="00DC3153"/>
    <w:rsid w:val="00E41B0E"/>
    <w:rsid w:val="00E60189"/>
    <w:rsid w:val="00E805B8"/>
    <w:rsid w:val="00EA5E2F"/>
    <w:rsid w:val="00EB35EA"/>
    <w:rsid w:val="00EB45D4"/>
    <w:rsid w:val="00EB6A30"/>
    <w:rsid w:val="00F6058B"/>
    <w:rsid w:val="00F62E69"/>
    <w:rsid w:val="00F73EA2"/>
    <w:rsid w:val="00F752A7"/>
    <w:rsid w:val="00F8171C"/>
    <w:rsid w:val="00F948F9"/>
    <w:rsid w:val="00FF6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qFormat/>
    <w:rsid w:val="00807516"/>
    <w:rPr>
      <w:b/>
      <w:bCs/>
    </w:rPr>
  </w:style>
  <w:style w:type="table" w:styleId="TableGrid">
    <w:name w:val="Table Grid"/>
    <w:basedOn w:val="TableNormal"/>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link w:val="BalloonText"/>
    <w:rsid w:val="00A82319"/>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qFormat/>
    <w:rsid w:val="00807516"/>
    <w:rPr>
      <w:b/>
      <w:bCs/>
    </w:rPr>
  </w:style>
  <w:style w:type="table" w:styleId="TableGrid">
    <w:name w:val="Table Grid"/>
    <w:basedOn w:val="TableNormal"/>
    <w:rsid w:val="00E8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link w:val="BalloonText"/>
    <w:rsid w:val="00A82319"/>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yperlink" Target="https://en.wikipedia.org/wiki/Race_condition" TargetMode="External"/><Relationship Id="rId15" Type="http://schemas.openxmlformats.org/officeDocument/2006/relationships/hyperlink" Target="https://en.wikipedia.org/wiki/Mutex" TargetMode="External"/><Relationship Id="rId16" Type="http://schemas.openxmlformats.org/officeDocument/2006/relationships/hyperlink" Target="https://en.wikipedia.org/wiki/Reentrant_mutex" TargetMode="Externa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ed_gress:Library:Application%20Support:Microsoft:Office:User%20Templates:My%20Templates:Research%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Research Paper.dotx</Template>
  <TotalTime>44</TotalTime>
  <Pages>2</Pages>
  <Words>630</Words>
  <Characters>3595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MS Word Template for SLAC Documents</vt:lpstr>
    </vt:vector>
  </TitlesOfParts>
  <Company>SLAC</Company>
  <LinksUpToDate>false</LinksUpToDate>
  <CharactersWithSpaces>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 for SLAC Documents</dc:title>
  <dc:subject/>
  <dc:creator>Ted Gress</dc:creator>
  <cp:keywords/>
  <dc:description/>
  <cp:lastModifiedBy>Ted Gress</cp:lastModifiedBy>
  <cp:revision>1</cp:revision>
  <cp:lastPrinted>2004-05-14T15:01:00Z</cp:lastPrinted>
  <dcterms:created xsi:type="dcterms:W3CDTF">2016-05-05T17:25:00Z</dcterms:created>
  <dcterms:modified xsi:type="dcterms:W3CDTF">2016-05-05T18:34:00Z</dcterms:modified>
</cp:coreProperties>
</file>